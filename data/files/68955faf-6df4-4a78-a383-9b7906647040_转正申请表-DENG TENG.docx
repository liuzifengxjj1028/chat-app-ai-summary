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E47352">
      <w:pPr>
        <w:tabs>
          <w:tab w:val="left" w:pos="255"/>
          <w:tab w:val="center" w:pos="4691"/>
        </w:tabs>
        <w:spacing w:before="177" w:beforeLines="50" w:line="440" w:lineRule="atLeast"/>
        <w:jc w:val="center"/>
        <w:rPr>
          <w:rFonts w:hint="eastAsia"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转正申请表</w:t>
      </w:r>
    </w:p>
    <w:tbl>
      <w:tblPr>
        <w:tblStyle w:val="4"/>
        <w:tblW w:w="1022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1297"/>
        <w:gridCol w:w="653"/>
        <w:gridCol w:w="1031"/>
        <w:gridCol w:w="2029"/>
        <w:gridCol w:w="1800"/>
        <w:gridCol w:w="1905"/>
      </w:tblGrid>
      <w:tr w14:paraId="3E5A8FB6">
        <w:trPr>
          <w:cantSplit/>
          <w:trHeight w:val="449" w:hRule="atLeast"/>
          <w:jc w:val="center"/>
        </w:trPr>
        <w:tc>
          <w:tcPr>
            <w:tcW w:w="1514" w:type="dxa"/>
            <w:vAlign w:val="center"/>
          </w:tcPr>
          <w:p w14:paraId="79C47D13">
            <w:pPr>
              <w:spacing w:line="440" w:lineRule="atLeast"/>
              <w:jc w:val="center"/>
              <w:rPr>
                <w:rFonts w:hint="eastAsia" w:ascii="宋体" w:hAnsi="宋体" w:eastAsia="宋体" w:cs="Times New Roman"/>
                <w:b/>
                <w:bCs/>
                <w:kern w:val="2"/>
                <w:sz w:val="24"/>
                <w:szCs w:val="24"/>
                <w:lang w:val="en-US" w:eastAsia="zh-Hans" w:bidi="ar-SA"/>
              </w:rPr>
            </w:pPr>
            <w:r>
              <w:rPr>
                <w:rFonts w:hint="eastAsia" w:ascii="宋体" w:hAnsi="宋体" w:cs="Times New Roman"/>
                <w:b/>
                <w:bCs/>
                <w:kern w:val="2"/>
                <w:sz w:val="24"/>
                <w:szCs w:val="24"/>
                <w:lang w:val="en-US" w:eastAsia="zh-Hans" w:bidi="ar-SA"/>
              </w:rPr>
              <w:t>称呼</w:t>
            </w:r>
          </w:p>
        </w:tc>
        <w:tc>
          <w:tcPr>
            <w:tcW w:w="1297" w:type="dxa"/>
            <w:vAlign w:val="center"/>
          </w:tcPr>
          <w:p w14:paraId="20BD8DB0">
            <w:pPr>
              <w:spacing w:line="440" w:lineRule="atLeast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DENG TENG</w:t>
            </w:r>
          </w:p>
        </w:tc>
        <w:tc>
          <w:tcPr>
            <w:tcW w:w="1684" w:type="dxa"/>
            <w:gridSpan w:val="2"/>
            <w:vAlign w:val="center"/>
          </w:tcPr>
          <w:p w14:paraId="65858EE2">
            <w:pPr>
              <w:spacing w:line="4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部门</w:t>
            </w:r>
          </w:p>
        </w:tc>
        <w:tc>
          <w:tcPr>
            <w:tcW w:w="2029" w:type="dxa"/>
            <w:vAlign w:val="center"/>
          </w:tcPr>
          <w:p w14:paraId="3E8B5334">
            <w:pPr>
              <w:spacing w:line="440" w:lineRule="atLeas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产品部</w:t>
            </w:r>
          </w:p>
        </w:tc>
        <w:tc>
          <w:tcPr>
            <w:tcW w:w="1800" w:type="dxa"/>
            <w:vAlign w:val="center"/>
          </w:tcPr>
          <w:p w14:paraId="282723CE">
            <w:pPr>
              <w:spacing w:line="4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岗位</w:t>
            </w:r>
          </w:p>
        </w:tc>
        <w:tc>
          <w:tcPr>
            <w:tcW w:w="1905" w:type="dxa"/>
            <w:vAlign w:val="center"/>
          </w:tcPr>
          <w:p w14:paraId="1D44C884">
            <w:pPr>
              <w:spacing w:line="440" w:lineRule="atLeas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产品经理</w:t>
            </w:r>
          </w:p>
        </w:tc>
      </w:tr>
      <w:tr w14:paraId="7A8D4510">
        <w:trPr>
          <w:cantSplit/>
          <w:trHeight w:val="314" w:hRule="atLeast"/>
          <w:jc w:val="center"/>
        </w:trPr>
        <w:tc>
          <w:tcPr>
            <w:tcW w:w="1514" w:type="dxa"/>
            <w:vAlign w:val="center"/>
          </w:tcPr>
          <w:p w14:paraId="211D309B">
            <w:pPr>
              <w:spacing w:line="440" w:lineRule="atLeast"/>
              <w:jc w:val="center"/>
              <w:rPr>
                <w:rFonts w:hint="eastAsia" w:ascii="宋体" w:hAnsi="宋体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到岗时间</w:t>
            </w:r>
          </w:p>
        </w:tc>
        <w:tc>
          <w:tcPr>
            <w:tcW w:w="1297" w:type="dxa"/>
            <w:vAlign w:val="center"/>
          </w:tcPr>
          <w:p w14:paraId="6173E5E3">
            <w:pPr>
              <w:spacing w:line="440" w:lineRule="atLeast"/>
              <w:jc w:val="both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2025.08.13</w:t>
            </w:r>
          </w:p>
        </w:tc>
        <w:tc>
          <w:tcPr>
            <w:tcW w:w="1684" w:type="dxa"/>
            <w:gridSpan w:val="2"/>
            <w:vAlign w:val="center"/>
          </w:tcPr>
          <w:p w14:paraId="73D12FD9">
            <w:pPr>
              <w:spacing w:line="4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申请转正日期</w:t>
            </w:r>
          </w:p>
        </w:tc>
        <w:tc>
          <w:tcPr>
            <w:tcW w:w="2029" w:type="dxa"/>
            <w:vAlign w:val="center"/>
          </w:tcPr>
          <w:p w14:paraId="061BA76F">
            <w:pPr>
              <w:spacing w:line="4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2015.10.17</w:t>
            </w:r>
          </w:p>
        </w:tc>
        <w:tc>
          <w:tcPr>
            <w:tcW w:w="1800" w:type="dxa"/>
            <w:vAlign w:val="center"/>
          </w:tcPr>
          <w:p w14:paraId="4088DFFD">
            <w:pPr>
              <w:spacing w:line="4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试用薪资级别</w:t>
            </w:r>
          </w:p>
        </w:tc>
        <w:tc>
          <w:tcPr>
            <w:tcW w:w="1905" w:type="dxa"/>
            <w:vAlign w:val="center"/>
          </w:tcPr>
          <w:p w14:paraId="6EE6DFA5">
            <w:pPr>
              <w:spacing w:line="440" w:lineRule="atLeas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P3.1</w:t>
            </w:r>
          </w:p>
        </w:tc>
      </w:tr>
      <w:tr w14:paraId="7969EBA8">
        <w:trPr>
          <w:cantSplit/>
          <w:trHeight w:val="2055" w:hRule="atLeast"/>
          <w:jc w:val="center"/>
        </w:trPr>
        <w:tc>
          <w:tcPr>
            <w:tcW w:w="1514" w:type="dxa"/>
          </w:tcPr>
          <w:p w14:paraId="5C5348B6">
            <w:pPr>
              <w:spacing w:line="440" w:lineRule="atLeast"/>
              <w:ind w:firstLine="4200" w:firstLineChars="1750"/>
              <w:jc w:val="center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个</w:t>
            </w:r>
            <w:r>
              <w:rPr>
                <w:rFonts w:hint="eastAsia" w:ascii="宋体" w:hAnsi="宋体"/>
                <w:b/>
                <w:bCs/>
                <w:sz w:val="24"/>
              </w:rPr>
              <w:t>个人自评</w:t>
            </w:r>
          </w:p>
          <w:p w14:paraId="715567E3">
            <w:pPr>
              <w:spacing w:line="4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（由申请人填写）</w:t>
            </w:r>
          </w:p>
        </w:tc>
        <w:tc>
          <w:tcPr>
            <w:tcW w:w="8715" w:type="dxa"/>
            <w:gridSpan w:val="6"/>
          </w:tcPr>
          <w:p w14:paraId="0C949C4B">
            <w:pPr>
              <w:spacing w:line="4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我于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今年8月13日</w:t>
            </w:r>
            <w:r>
              <w:rPr>
                <w:rFonts w:hint="eastAsia" w:ascii="宋体" w:hAnsi="宋体"/>
                <w:sz w:val="24"/>
              </w:rPr>
              <w:t>入职，试用期即将结束，现申请转为正式员工。</w:t>
            </w:r>
          </w:p>
          <w:p w14:paraId="0B598D9A">
            <w:pPr>
              <w:spacing w:line="440" w:lineRule="atLeast"/>
              <w:rPr>
                <w:rFonts w:hint="eastAsia" w:ascii="宋体" w:hAnsi="宋体"/>
                <w:sz w:val="24"/>
              </w:rPr>
            </w:pPr>
          </w:p>
          <w:p w14:paraId="3DC5FFCF">
            <w:pPr>
              <w:spacing w:line="440" w:lineRule="atLeas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入职以来，我迅速融入团队，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快速了解业务。我</w:t>
            </w:r>
            <w:r>
              <w:rPr>
                <w:rFonts w:hint="eastAsia" w:ascii="宋体" w:hAnsi="宋体"/>
                <w:sz w:val="24"/>
              </w:rPr>
              <w:t>负责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Mac端企业协同软件项目的整体实现效果把控。我不仅自己会承担其中部分功能模块的产品设计和落地实现，也会指导其他产品经理的工作，并进行相关方案的把控。</w:t>
            </w:r>
          </w:p>
          <w:p w14:paraId="5129C235">
            <w:pPr>
              <w:spacing w:line="4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我始终秉持认真负责的态度，积极推动项目进展，并运用自身综合能力确保目标达成。期间，我对公司业务与产品有了更深入的理解。</w:t>
            </w:r>
          </w:p>
          <w:p w14:paraId="3DEB02E8">
            <w:pPr>
              <w:spacing w:line="440" w:lineRule="atLeast"/>
              <w:rPr>
                <w:rFonts w:hint="eastAsia" w:ascii="宋体" w:hAnsi="宋体"/>
                <w:sz w:val="24"/>
              </w:rPr>
            </w:pPr>
          </w:p>
          <w:p w14:paraId="3F83B179">
            <w:pPr>
              <w:spacing w:line="4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我非常热爱这里的工作氛围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和环境</w:t>
            </w:r>
            <w:r>
              <w:rPr>
                <w:rFonts w:hint="eastAsia" w:ascii="宋体" w:hAnsi="宋体"/>
                <w:sz w:val="24"/>
              </w:rPr>
              <w:t>，渴望继续为公司发展贡献力量。恳请领导予以批准。</w:t>
            </w:r>
          </w:p>
          <w:p w14:paraId="2C8A896D">
            <w:pPr>
              <w:spacing w:line="440" w:lineRule="atLeast"/>
              <w:rPr>
                <w:rFonts w:hint="eastAsia" w:ascii="宋体" w:hAnsi="宋体"/>
                <w:sz w:val="24"/>
              </w:rPr>
            </w:pPr>
          </w:p>
          <w:p w14:paraId="13E6FD15">
            <w:pPr>
              <w:spacing w:line="440" w:lineRule="atLeast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签名：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DENG TENG</w:t>
            </w:r>
          </w:p>
          <w:p w14:paraId="25BFFA0D">
            <w:pPr>
              <w:spacing w:line="440" w:lineRule="atLeast"/>
              <w:ind w:firstLine="6240" w:firstLineChars="26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2025</w:t>
            </w:r>
            <w:r>
              <w:rPr>
                <w:rFonts w:hint="eastAsia" w:ascii="宋体" w:hAnsi="宋体"/>
                <w:sz w:val="24"/>
              </w:rPr>
              <w:t xml:space="preserve">年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10</w:t>
            </w:r>
            <w:r>
              <w:rPr>
                <w:rFonts w:hint="eastAsia" w:ascii="宋体" w:hAnsi="宋体"/>
                <w:sz w:val="24"/>
              </w:rPr>
              <w:t xml:space="preserve"> 月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17</w:t>
            </w:r>
            <w:r>
              <w:rPr>
                <w:rFonts w:hint="eastAsia" w:ascii="宋体" w:hAnsi="宋体"/>
                <w:sz w:val="24"/>
              </w:rPr>
              <w:t xml:space="preserve"> 日</w:t>
            </w:r>
          </w:p>
        </w:tc>
      </w:tr>
      <w:tr w14:paraId="360A9F0A">
        <w:trPr>
          <w:cantSplit/>
          <w:trHeight w:val="1890" w:hRule="atLeast"/>
          <w:jc w:val="center"/>
        </w:trPr>
        <w:tc>
          <w:tcPr>
            <w:tcW w:w="1514" w:type="dxa"/>
            <w:vAlign w:val="bottom"/>
          </w:tcPr>
          <w:p w14:paraId="0A8A01B9">
            <w:pPr>
              <w:spacing w:line="440" w:lineRule="atLeast"/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直接上级评定</w:t>
            </w:r>
          </w:p>
          <w:p w14:paraId="52D1B3CE">
            <w:pPr>
              <w:spacing w:line="440" w:lineRule="atLeast"/>
              <w:ind w:firstLine="4200" w:firstLineChars="175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8715" w:type="dxa"/>
            <w:gridSpan w:val="6"/>
            <w:vAlign w:val="bottom"/>
          </w:tcPr>
          <w:p w14:paraId="4163FE28">
            <w:pPr>
              <w:spacing w:line="440" w:lineRule="atLeast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DENGTENG在试用期表现卓越，承担了多个重要模块（例如群组、文件、搜索等）的产品设计和把控工作。</w:t>
            </w:r>
          </w:p>
          <w:p w14:paraId="0E0DA888">
            <w:pPr>
              <w:spacing w:line="440" w:lineRule="atLeast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在工作中，也体现出强烈的责任心与主动性，他快速融入团队、熟悉产品业务，并承担核心职责，展现了优秀的产品思维与执行力。</w:t>
            </w:r>
          </w:p>
          <w:p w14:paraId="5C470C99">
            <w:pPr>
              <w:spacing w:line="440" w:lineRule="atLeast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其沟通协作与产品规划能力，在团队内竖立了榜样，获得了上下游协作团队和内部同事的认可。</w:t>
            </w:r>
          </w:p>
          <w:p w14:paraId="101E91AF">
            <w:pPr>
              <w:spacing w:line="440" w:lineRule="atLeast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鉴于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DENG TENG</w:t>
            </w:r>
            <w:r>
              <w:rPr>
                <w:rFonts w:hint="eastAsia" w:ascii="宋体" w:hAnsi="宋体"/>
                <w:sz w:val="24"/>
              </w:rPr>
              <w:t>的优秀表现，现同意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其</w:t>
            </w:r>
            <w:r>
              <w:rPr>
                <w:rFonts w:hint="eastAsia" w:ascii="宋体" w:hAnsi="宋体"/>
                <w:sz w:val="24"/>
              </w:rPr>
              <w:t>转正申请，希望他再接再厉，发挥出更大的能量和影响力！</w:t>
            </w:r>
          </w:p>
          <w:p w14:paraId="47D10D0D">
            <w:pPr>
              <w:spacing w:line="440" w:lineRule="atLeast"/>
              <w:ind w:firstLine="5670" w:firstLineChars="2700"/>
              <w:rPr>
                <w:rFonts w:hint="eastAsia" w:ascii="宋体" w:hAnsi="宋体"/>
                <w:sz w:val="24"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4237355</wp:posOffset>
                  </wp:positionH>
                  <wp:positionV relativeFrom="paragraph">
                    <wp:posOffset>278765</wp:posOffset>
                  </wp:positionV>
                  <wp:extent cx="1047750" cy="294005"/>
                  <wp:effectExtent l="0" t="0" r="19050" b="10795"/>
                  <wp:wrapThrough wrapText="bothSides">
                    <wp:wrapPolygon>
                      <wp:start x="0" y="0"/>
                      <wp:lineTo x="0" y="20014"/>
                      <wp:lineTo x="7855" y="20014"/>
                      <wp:lineTo x="20945" y="20014"/>
                      <wp:lineTo x="20945" y="0"/>
                      <wp:lineTo x="0" y="0"/>
                    </wp:wrapPolygon>
                  </wp:wrapThrough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5736C50">
            <w:pPr>
              <w:spacing w:line="440" w:lineRule="atLeast"/>
              <w:ind w:left="0" w:leftChars="10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                               </w:t>
            </w:r>
            <w:r>
              <w:rPr>
                <w:rFonts w:hint="eastAsia" w:ascii="宋体" w:hAnsi="宋体"/>
                <w:sz w:val="24"/>
              </w:rPr>
              <w:t xml:space="preserve">签名：                 </w:t>
            </w:r>
          </w:p>
          <w:p w14:paraId="7C426B51">
            <w:pPr>
              <w:spacing w:line="440" w:lineRule="atLeast"/>
              <w:ind w:firstLine="6480" w:firstLineChars="27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 月   日</w:t>
            </w:r>
            <w:bookmarkStart w:id="0" w:name="_GoBack"/>
            <w:bookmarkEnd w:id="0"/>
          </w:p>
        </w:tc>
      </w:tr>
      <w:tr w14:paraId="3CF5069D">
        <w:trPr>
          <w:cantSplit/>
          <w:jc w:val="center"/>
        </w:trPr>
        <w:tc>
          <w:tcPr>
            <w:tcW w:w="1514" w:type="dxa"/>
            <w:vAlign w:val="bottom"/>
          </w:tcPr>
          <w:p w14:paraId="72D690B4">
            <w:pPr>
              <w:spacing w:line="440" w:lineRule="atLeast"/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部门负责人审批意见</w:t>
            </w:r>
          </w:p>
          <w:p w14:paraId="20190E3A">
            <w:pPr>
              <w:spacing w:line="440" w:lineRule="atLeas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8715" w:type="dxa"/>
            <w:gridSpan w:val="6"/>
            <w:vAlign w:val="bottom"/>
          </w:tcPr>
          <w:p w14:paraId="61649F46">
            <w:pPr>
              <w:spacing w:line="440" w:lineRule="atLeast"/>
              <w:ind w:right="9043" w:rightChars="4306"/>
              <w:rPr>
                <w:rFonts w:hint="eastAsia" w:ascii="宋体" w:hAnsi="宋体"/>
                <w:sz w:val="24"/>
              </w:rPr>
            </w:pPr>
          </w:p>
          <w:p w14:paraId="04B81445">
            <w:pPr>
              <w:spacing w:line="4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☑</w:t>
            </w:r>
            <w:r>
              <w:rPr>
                <w:rFonts w:hint="eastAsia" w:ascii="宋体" w:hAnsi="宋体"/>
                <w:sz w:val="24"/>
              </w:rPr>
              <w:t>同意转正     □延迟转正     □不予转正</w:t>
            </w:r>
          </w:p>
          <w:p w14:paraId="17F51F14">
            <w:pPr>
              <w:spacing w:line="440" w:lineRule="atLeast"/>
              <w:ind w:firstLine="6480" w:firstLineChars="27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签名：    　　　     </w:t>
            </w:r>
          </w:p>
          <w:p w14:paraId="579A1461">
            <w:pPr>
              <w:spacing w:line="4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                                     </w:t>
            </w:r>
            <w:r>
              <w:rPr>
                <w:rFonts w:hint="eastAsia" w:ascii="宋体" w:hAnsi="宋体"/>
                <w:sz w:val="24"/>
              </w:rPr>
              <w:t>年   月   日</w:t>
            </w:r>
          </w:p>
        </w:tc>
      </w:tr>
      <w:tr w14:paraId="1CF5E65B">
        <w:trPr>
          <w:cantSplit/>
          <w:trHeight w:val="1835" w:hRule="atLeast"/>
          <w:jc w:val="center"/>
        </w:trPr>
        <w:tc>
          <w:tcPr>
            <w:tcW w:w="1514" w:type="dxa"/>
            <w:vAlign w:val="bottom"/>
          </w:tcPr>
          <w:p w14:paraId="574FC142">
            <w:pPr>
              <w:spacing w:line="440" w:lineRule="atLeast"/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  <w:lang w:val="en-US" w:eastAsia="zh-Hans"/>
              </w:rPr>
              <w:t>人力资源部</w:t>
            </w:r>
            <w:r>
              <w:rPr>
                <w:rFonts w:hint="eastAsia" w:ascii="宋体" w:hAnsi="宋体"/>
                <w:b/>
                <w:sz w:val="24"/>
              </w:rPr>
              <w:t>意见</w:t>
            </w:r>
          </w:p>
          <w:p w14:paraId="35A64DD9">
            <w:pPr>
              <w:spacing w:line="240" w:lineRule="auto"/>
              <w:jc w:val="both"/>
              <w:rPr>
                <w:rFonts w:hint="eastAsia" w:ascii="宋体" w:hAnsi="宋体"/>
                <w:sz w:val="24"/>
              </w:rPr>
            </w:pPr>
          </w:p>
        </w:tc>
        <w:tc>
          <w:tcPr>
            <w:tcW w:w="8715" w:type="dxa"/>
            <w:gridSpan w:val="6"/>
            <w:vAlign w:val="bottom"/>
          </w:tcPr>
          <w:p w14:paraId="2C5DB3AD">
            <w:pPr>
              <w:spacing w:line="4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sym w:font="Wingdings 2" w:char="00A3"/>
            </w:r>
            <w:r>
              <w:rPr>
                <w:rFonts w:hint="eastAsia" w:ascii="宋体" w:hAnsi="宋体"/>
                <w:sz w:val="24"/>
              </w:rPr>
              <w:t>同意转正     □延迟转正     □不予转正</w:t>
            </w:r>
          </w:p>
          <w:p w14:paraId="24AFC32C">
            <w:pPr>
              <w:spacing w:line="440" w:lineRule="atLeast"/>
              <w:ind w:firstLine="6480" w:firstLineChars="2700"/>
              <w:rPr>
                <w:rFonts w:hint="eastAsia" w:ascii="宋体" w:hAnsi="宋体"/>
                <w:sz w:val="24"/>
              </w:rPr>
            </w:pPr>
          </w:p>
          <w:p w14:paraId="32305260">
            <w:pPr>
              <w:spacing w:line="440" w:lineRule="atLeast"/>
              <w:ind w:firstLine="6480" w:firstLineChars="27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签名：               </w:t>
            </w:r>
          </w:p>
          <w:p w14:paraId="3A74179C">
            <w:pPr>
              <w:spacing w:line="440" w:lineRule="atLeast"/>
              <w:ind w:firstLine="6480" w:firstLineChars="27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 月   日</w:t>
            </w:r>
          </w:p>
        </w:tc>
      </w:tr>
      <w:tr w14:paraId="333CF09A">
        <w:trPr>
          <w:cantSplit/>
          <w:trHeight w:val="408" w:hRule="atLeast"/>
          <w:jc w:val="center"/>
        </w:trPr>
        <w:tc>
          <w:tcPr>
            <w:tcW w:w="1514" w:type="dxa"/>
            <w:vAlign w:val="center"/>
          </w:tcPr>
          <w:p w14:paraId="6DB389C8">
            <w:pPr>
              <w:spacing w:line="4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批准转正时间</w:t>
            </w:r>
          </w:p>
        </w:tc>
        <w:tc>
          <w:tcPr>
            <w:tcW w:w="1950" w:type="dxa"/>
            <w:gridSpan w:val="2"/>
            <w:vAlign w:val="center"/>
          </w:tcPr>
          <w:p w14:paraId="7905BD41">
            <w:pPr>
              <w:spacing w:line="4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2025.10.17</w:t>
            </w:r>
          </w:p>
        </w:tc>
        <w:tc>
          <w:tcPr>
            <w:tcW w:w="6765" w:type="dxa"/>
            <w:gridSpan w:val="4"/>
            <w:vAlign w:val="center"/>
          </w:tcPr>
          <w:p w14:paraId="729B674D">
            <w:pPr>
              <w:tabs>
                <w:tab w:val="left" w:pos="5442"/>
              </w:tabs>
              <w:spacing w:line="440" w:lineRule="atLeast"/>
              <w:ind w:left="4920" w:hanging="4920" w:hangingChars="205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工资级别：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 xml:space="preserve">（从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2025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10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17</w:t>
            </w:r>
            <w:r>
              <w:rPr>
                <w:rFonts w:hint="eastAsia" w:ascii="宋体" w:hAnsi="宋体"/>
                <w:sz w:val="24"/>
              </w:rPr>
              <w:t>日起计算转正工资）</w:t>
            </w:r>
          </w:p>
        </w:tc>
      </w:tr>
    </w:tbl>
    <w:p w14:paraId="566CEF82"/>
    <w:sectPr>
      <w:headerReference r:id="rId5" w:type="default"/>
      <w:pgSz w:w="11906" w:h="16838"/>
      <w:pgMar w:top="1474" w:right="1361" w:bottom="1474" w:left="1361" w:header="851" w:footer="992" w:gutter="0"/>
      <w:cols w:space="425" w:num="1"/>
      <w:docGrid w:type="lines" w:linePitch="354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7719C0">
    <w:pPr>
      <w:pStyle w:val="3"/>
    </w:pPr>
    <w:r>
      <w:rPr>
        <w:rFonts w:hint="eastAsia"/>
        <w:lang w:val="en-US" w:eastAsia="zh-CN"/>
      </w:rPr>
      <w:t xml:space="preserve">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bordersDoNotSurroundHeader w:val="0"/>
  <w:bordersDoNotSurroundFooter w:val="0"/>
  <w:attachedTemplate r:id="rId1"/>
  <w:documentProtection w:enforcement="0"/>
  <w:defaultTabStop w:val="420"/>
  <w:drawingGridHorizontalSpacing w:val="130"/>
  <w:drawingGridVerticalSpacing w:val="177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7FF815"/>
    <w:rsid w:val="00027ACC"/>
    <w:rsid w:val="00121842"/>
    <w:rsid w:val="006C26C8"/>
    <w:rsid w:val="008E669E"/>
    <w:rsid w:val="09044354"/>
    <w:rsid w:val="2BE63C34"/>
    <w:rsid w:val="4F7FF815"/>
    <w:rsid w:val="5FAFC32B"/>
    <w:rsid w:val="5FFB39ED"/>
    <w:rsid w:val="61F300F1"/>
    <w:rsid w:val="6D79877E"/>
    <w:rsid w:val="6F7F9C6F"/>
    <w:rsid w:val="6FFF5E8B"/>
    <w:rsid w:val="7DBFE75E"/>
    <w:rsid w:val="7FD73744"/>
    <w:rsid w:val="7FFEC43C"/>
    <w:rsid w:val="A76D9E02"/>
    <w:rsid w:val="AE7F1249"/>
    <w:rsid w:val="BBE5053C"/>
    <w:rsid w:val="BF673F21"/>
    <w:rsid w:val="BFB55E5B"/>
    <w:rsid w:val="EF86138C"/>
    <w:rsid w:val="F91211B6"/>
    <w:rsid w:val="FFAD32DB"/>
    <w:rsid w:val="FFBF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xiao/Library/Containers/com.kingsoft.wpsoffice.mac.global/Data/C:\Users\doris\Library\Containers\com.kingsoft.wpsoffice.mac\Data\.kingsoft\office6\templates\download\8ccc142f-34a8-ecf6-fb99-1dbf05748d9e\&#36716;&#27491;&#30003;&#35831;&#3492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转正申请表.docx</Template>
  <Pages>2</Pages>
  <Words>165</Words>
  <Characters>165</Characters>
  <Lines>4</Lines>
  <Paragraphs>1</Paragraphs>
  <TotalTime>42</TotalTime>
  <ScaleCrop>false</ScaleCrop>
  <LinksUpToDate>false</LinksUpToDate>
  <CharactersWithSpaces>491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2021-05-25T14:50:00Z</dcterms:created>
  <dc:creator>doris</dc:creator>
  <cp:lastModifiedBy>千年牛皮糖</cp:lastModifiedBy>
  <dcterms:modified xsi:type="dcterms:W3CDTF">2025-10-19T00:18:45Z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BF307C641C3C65C364E5EB689B3373DF_43</vt:lpwstr>
  </property>
</Properties>
</file>